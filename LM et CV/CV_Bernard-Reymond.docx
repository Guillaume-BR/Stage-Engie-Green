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simple3"/>
        <w:tblpPr w:leftFromText="141" w:rightFromText="141" w:vertAnchor="page" w:horzAnchor="margin" w:tblpY="2176"/>
        <w:tblW w:w="11052" w:type="dxa"/>
        <w:tblLayout w:type="fixed"/>
        <w:tblLook w:val="0600" w:firstRow="0" w:lastRow="0" w:firstColumn="0" w:lastColumn="0" w:noHBand="1" w:noVBand="1"/>
      </w:tblPr>
      <w:tblGrid>
        <w:gridCol w:w="3823"/>
        <w:gridCol w:w="7229"/>
      </w:tblGrid>
      <w:tr w:rsidR="00CF6E78" w:rsidRPr="00FC61C5" w14:paraId="2642D93B" w14:textId="77777777" w:rsidTr="00130D79">
        <w:trPr>
          <w:trHeight w:val="16223"/>
        </w:trPr>
        <w:tc>
          <w:tcPr>
            <w:tcW w:w="3823" w:type="dxa"/>
          </w:tcPr>
          <w:p w14:paraId="5C2E3CBA" w14:textId="4486715D" w:rsidR="00CF6E78" w:rsidRPr="008F2702" w:rsidRDefault="00CF6E78" w:rsidP="00CF6E78">
            <w:pPr>
              <w:pStyle w:val="Titre3"/>
            </w:pPr>
            <w:sdt>
              <w:sdtPr>
                <w:id w:val="-1711873194"/>
                <w:placeholder>
                  <w:docPart w:val="528DA4E7793E4720B6D6A8A965DF7941"/>
                </w:placeholder>
                <w:temporary/>
                <w:showingPlcHdr/>
                <w15:appearance w15:val="hidden"/>
              </w:sdtPr>
              <w:sdtContent>
                <w:r w:rsidRPr="008F2702">
                  <w:rPr>
                    <w:lang w:bidi="fr-FR"/>
                  </w:rPr>
                  <w:t>Profil</w:t>
                </w:r>
              </w:sdtContent>
            </w:sdt>
          </w:p>
          <w:p w14:paraId="4CCCD9B5" w14:textId="7128D447" w:rsidR="00CF6E78" w:rsidRPr="008F2702" w:rsidRDefault="00A35AC7" w:rsidP="00CF6E78">
            <w:r w:rsidRPr="00A35AC7">
              <w:t>Après une carrière dans l’Éducation nationale, j’ai choisi de me reconvertir dans le domaine de la data. Une solide formation à l’Université de Montpellier m’a permis d’acquérir des compétences techniques et analytiques que je souhaite désormais mettre au service de projets où les enjeux humains et</w:t>
            </w:r>
            <w:r w:rsidR="001004BC">
              <w:t>/ou</w:t>
            </w:r>
            <w:r w:rsidRPr="00A35AC7">
              <w:t xml:space="preserve"> environnementaux occupent une place centrale.</w:t>
            </w:r>
          </w:p>
          <w:p w14:paraId="69C8E25F" w14:textId="77777777" w:rsidR="00CF6E78" w:rsidRDefault="00CF6E78" w:rsidP="00CF6E78">
            <w:pPr>
              <w:pStyle w:val="Titre3"/>
            </w:pPr>
            <w:r>
              <w:t>Renseignements et contact</w:t>
            </w:r>
          </w:p>
          <w:p w14:paraId="5AA14CBF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Lieu de vie :</w:t>
            </w:r>
          </w:p>
          <w:p w14:paraId="790A2D59" w14:textId="77777777" w:rsidR="00CF6E78" w:rsidRDefault="00CF6E78" w:rsidP="00CF6E78">
            <w:r>
              <w:t>Montpellier</w:t>
            </w:r>
          </w:p>
          <w:p w14:paraId="167ABA1A" w14:textId="77777777" w:rsidR="00CF6E78" w:rsidRDefault="00CF6E78" w:rsidP="00CF6E78"/>
          <w:p w14:paraId="7D423A34" w14:textId="77777777" w:rsidR="00CF6E78" w:rsidRDefault="00CF6E78" w:rsidP="00CF6E78">
            <w:r w:rsidRPr="00C30F3F">
              <w:rPr>
                <w:b/>
                <w:bCs/>
              </w:rPr>
              <w:t>Age :</w:t>
            </w:r>
            <w:r>
              <w:t xml:space="preserve"> 39 ans</w:t>
            </w:r>
          </w:p>
          <w:p w14:paraId="70BFD705" w14:textId="77777777" w:rsidR="00CF6E78" w:rsidRDefault="00CF6E78" w:rsidP="00CF6E78"/>
          <w:p w14:paraId="0AA8DE05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 xml:space="preserve">Mobilité : </w:t>
            </w:r>
          </w:p>
          <w:p w14:paraId="0B5A1B65" w14:textId="77777777" w:rsidR="00CF6E78" w:rsidRDefault="00CF6E78" w:rsidP="00CF6E78">
            <w:pPr>
              <w:pStyle w:val="Paragraphedeliste"/>
              <w:numPr>
                <w:ilvl w:val="0"/>
                <w:numId w:val="15"/>
              </w:numPr>
            </w:pPr>
            <w:r>
              <w:t>Permis B</w:t>
            </w:r>
          </w:p>
          <w:p w14:paraId="1AD9A04D" w14:textId="77777777" w:rsidR="00CF6E78" w:rsidRDefault="00CF6E78" w:rsidP="00CF6E78">
            <w:pPr>
              <w:pStyle w:val="Paragraphedeliste"/>
              <w:numPr>
                <w:ilvl w:val="0"/>
                <w:numId w:val="15"/>
              </w:numPr>
            </w:pPr>
            <w:r>
              <w:t>Vélo</w:t>
            </w:r>
          </w:p>
          <w:p w14:paraId="29E75CB3" w14:textId="77777777" w:rsidR="00CF6E78" w:rsidRPr="00C30F3F" w:rsidRDefault="00CF6E78" w:rsidP="00CF6E78"/>
          <w:p w14:paraId="2BDC17BE" w14:textId="77777777" w:rsidR="00CF6E78" w:rsidRDefault="00CF6E78" w:rsidP="00CF6E78">
            <w:pPr>
              <w:rPr>
                <w:b/>
                <w:bCs/>
              </w:rPr>
            </w:pPr>
            <w:r>
              <w:rPr>
                <w:b/>
                <w:bCs/>
              </w:rPr>
              <w:t>Téléphone :</w:t>
            </w:r>
          </w:p>
          <w:p w14:paraId="3587B043" w14:textId="77777777" w:rsidR="00CF6E78" w:rsidRPr="00C30F3F" w:rsidRDefault="00CF6E78" w:rsidP="00CF6E78">
            <w:r>
              <w:t>+33 6 12 63 31 42</w:t>
            </w:r>
          </w:p>
          <w:p w14:paraId="3181C4D2" w14:textId="77777777" w:rsidR="00CF6E78" w:rsidRPr="008F2702" w:rsidRDefault="00CF6E78" w:rsidP="00CF6E78"/>
          <w:p w14:paraId="5A6874E5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E-mail :</w:t>
            </w:r>
          </w:p>
          <w:p w14:paraId="74594F67" w14:textId="77777777" w:rsidR="00CF6E78" w:rsidRPr="00C407EA" w:rsidRDefault="00CF6E78" w:rsidP="00CF6E78">
            <w:pPr>
              <w:rPr>
                <w:rStyle w:val="Lienhypertexte"/>
                <w:sz w:val="16"/>
                <w:szCs w:val="16"/>
              </w:rPr>
            </w:pPr>
            <w:r w:rsidRPr="00C407EA">
              <w:rPr>
                <w:color w:val="B85A22" w:themeColor="accent2" w:themeShade="BF"/>
                <w:sz w:val="16"/>
                <w:szCs w:val="16"/>
                <w:u w:val="single"/>
              </w:rPr>
              <w:t>guillaume.bernardreymond@gmail.com</w:t>
            </w:r>
          </w:p>
          <w:p w14:paraId="214816EF" w14:textId="77777777" w:rsidR="00CF6E78" w:rsidRDefault="00CF6E78" w:rsidP="00CF6E78"/>
          <w:p w14:paraId="65A493AE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GitHub :</w:t>
            </w:r>
          </w:p>
          <w:p w14:paraId="75C277A3" w14:textId="77777777" w:rsidR="00CF6E78" w:rsidRDefault="00CF6E78" w:rsidP="00CF6E78">
            <w:hyperlink r:id="rId9" w:history="1">
              <w:r w:rsidRPr="00CE0C6C">
                <w:rPr>
                  <w:rStyle w:val="Lienhypertexte"/>
                </w:rPr>
                <w:t>https://github.com/Guillaume-BR</w:t>
              </w:r>
            </w:hyperlink>
          </w:p>
          <w:p w14:paraId="4074AAF7" w14:textId="77777777" w:rsidR="00CF6E78" w:rsidRDefault="00CF6E78" w:rsidP="00CF6E78"/>
          <w:p w14:paraId="56CF9E38" w14:textId="77777777" w:rsidR="00CF6E78" w:rsidRPr="00C30F3F" w:rsidRDefault="00CF6E78" w:rsidP="00CF6E78">
            <w:pPr>
              <w:rPr>
                <w:b/>
                <w:bCs/>
                <w:lang w:val="en-US"/>
              </w:rPr>
            </w:pPr>
            <w:proofErr w:type="spellStart"/>
            <w:r w:rsidRPr="00C30F3F">
              <w:rPr>
                <w:b/>
                <w:bCs/>
                <w:lang w:val="en-US"/>
              </w:rPr>
              <w:t>Linkedin</w:t>
            </w:r>
            <w:proofErr w:type="spellEnd"/>
            <w:r w:rsidRPr="00C30F3F">
              <w:rPr>
                <w:b/>
                <w:bCs/>
                <w:lang w:val="en-US"/>
              </w:rPr>
              <w:t> :</w:t>
            </w:r>
          </w:p>
          <w:p w14:paraId="75F5B809" w14:textId="77777777" w:rsidR="00CF6E78" w:rsidRPr="00C30F3F" w:rsidRDefault="00CF6E78" w:rsidP="00CF6E78">
            <w:pPr>
              <w:rPr>
                <w:lang w:val="en-US"/>
              </w:rPr>
            </w:pPr>
            <w:r w:rsidRPr="00C30F3F">
              <w:rPr>
                <w:lang w:val="en-US"/>
              </w:rPr>
              <w:t xml:space="preserve">Guillaume </w:t>
            </w:r>
            <w:proofErr w:type="spellStart"/>
            <w:r w:rsidRPr="00C30F3F">
              <w:rPr>
                <w:lang w:val="en-US"/>
              </w:rPr>
              <w:t>Bernard-Reymond</w:t>
            </w:r>
            <w:proofErr w:type="spellEnd"/>
          </w:p>
          <w:p w14:paraId="6EA22E79" w14:textId="77777777" w:rsidR="00CF6E78" w:rsidRPr="00C30F3F" w:rsidRDefault="00CF6E78" w:rsidP="00CF6E78">
            <w:pPr>
              <w:rPr>
                <w:lang w:val="en-US"/>
              </w:rPr>
            </w:pPr>
          </w:p>
          <w:sdt>
            <w:sdtPr>
              <w:id w:val="-1444214663"/>
              <w:placeholder>
                <w:docPart w:val="ABB0ECAF2AD7495086D19C6F7913AB6B"/>
              </w:placeholder>
              <w:temporary/>
              <w:showingPlcHdr/>
              <w15:appearance w15:val="hidden"/>
            </w:sdtPr>
            <w:sdtContent>
              <w:p w14:paraId="5EDDC5E0" w14:textId="77777777" w:rsidR="00CF6E78" w:rsidRPr="008F2702" w:rsidRDefault="00CF6E78" w:rsidP="00CF6E78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7CFD0E32" w14:textId="77777777" w:rsidR="00CF6E78" w:rsidRPr="008F2702" w:rsidRDefault="00CF6E78" w:rsidP="00CF6E78">
            <w:r>
              <w:t>Escalade, Randonnée, Alpinisme</w:t>
            </w:r>
          </w:p>
          <w:p w14:paraId="13167C9E" w14:textId="77777777" w:rsidR="00CF6E78" w:rsidRPr="008F2702" w:rsidRDefault="00CF6E78" w:rsidP="00CF6E78">
            <w:r>
              <w:t>Jeux de société : échecs</w:t>
            </w:r>
          </w:p>
          <w:p w14:paraId="60B774F7" w14:textId="77777777" w:rsidR="00CF6E78" w:rsidRDefault="00CF6E78" w:rsidP="00CF6E78">
            <w:r>
              <w:t>Plongée sous-marine</w:t>
            </w:r>
          </w:p>
          <w:p w14:paraId="3F94F6E0" w14:textId="77777777" w:rsidR="00CF6E78" w:rsidRPr="008F2702" w:rsidRDefault="00CF6E78" w:rsidP="00B879A5">
            <w:pPr>
              <w:tabs>
                <w:tab w:val="left" w:pos="990"/>
              </w:tabs>
            </w:pPr>
          </w:p>
        </w:tc>
        <w:tc>
          <w:tcPr>
            <w:tcW w:w="7229" w:type="dxa"/>
          </w:tcPr>
          <w:p w14:paraId="4C088FF1" w14:textId="0DCD6DC3" w:rsidR="00CF6E78" w:rsidRPr="002A5FB8" w:rsidRDefault="00CF6E78" w:rsidP="00CF6E78">
            <w:pPr>
              <w:pStyle w:val="Titre"/>
              <w:rPr>
                <w:sz w:val="32"/>
                <w:szCs w:val="32"/>
              </w:rPr>
            </w:pPr>
            <w:r w:rsidRPr="002A5FB8">
              <w:rPr>
                <w:sz w:val="32"/>
                <w:szCs w:val="32"/>
              </w:rPr>
              <w:t>Guillaume</w:t>
            </w:r>
            <w:r w:rsidR="004B05B0" w:rsidRPr="002A5FB8">
              <w:rPr>
                <w:sz w:val="32"/>
                <w:szCs w:val="32"/>
              </w:rPr>
              <w:t xml:space="preserve"> </w:t>
            </w:r>
            <w:r w:rsidR="004B05B0" w:rsidRPr="002A5FB8">
              <w:rPr>
                <w:sz w:val="32"/>
                <w:szCs w:val="32"/>
              </w:rPr>
              <w:t>Bernard-Reymond</w:t>
            </w:r>
          </w:p>
          <w:p w14:paraId="7F86DD20" w14:textId="78E3E4BF" w:rsidR="00CF6E78" w:rsidRPr="00BC0154" w:rsidRDefault="00CF6E78" w:rsidP="00CF6E78">
            <w:pPr>
              <w:pStyle w:val="Sous-titre"/>
              <w:rPr>
                <w:rFonts w:eastAsiaTheme="majorEastAsia" w:cstheme="majorBidi" w:hint="cs"/>
                <w:b/>
                <w:bCs/>
                <w:caps/>
                <w:color w:val="auto"/>
                <w:spacing w:val="0"/>
                <w:w w:val="100"/>
                <w:szCs w:val="32"/>
              </w:rPr>
            </w:pPr>
            <w:r w:rsidRPr="00BC0154">
              <w:rPr>
                <w:rFonts w:eastAsiaTheme="majorEastAsia" w:cstheme="majorBidi" w:hint="cs"/>
                <w:b/>
                <w:bCs/>
                <w:caps/>
                <w:color w:val="auto"/>
                <w:spacing w:val="0"/>
                <w:w w:val="100"/>
                <w:szCs w:val="32"/>
              </w:rPr>
              <w:t>Data Scientist</w:t>
            </w:r>
          </w:p>
          <w:p w14:paraId="73DE06E3" w14:textId="77777777" w:rsidR="00CF6E78" w:rsidRPr="009A74AE" w:rsidRDefault="00CF6E78" w:rsidP="00CF6E78"/>
          <w:p w14:paraId="27BB32D2" w14:textId="77777777" w:rsidR="00CF6E78" w:rsidRPr="009A74AE" w:rsidRDefault="00CF6E78" w:rsidP="00CF6E78">
            <w:pPr>
              <w:pStyle w:val="Titre2"/>
            </w:pPr>
            <w:r w:rsidRPr="009A74AE">
              <w:t>Compétences</w:t>
            </w:r>
          </w:p>
          <w:p w14:paraId="53995B9C" w14:textId="77777777" w:rsidR="00CF6E78" w:rsidRPr="004851FC" w:rsidRDefault="00CF6E78" w:rsidP="00CF6E78">
            <w:pPr>
              <w:rPr>
                <w:b/>
                <w:bCs/>
              </w:rPr>
            </w:pPr>
            <w:r w:rsidRPr="004851FC">
              <w:rPr>
                <w:b/>
                <w:bCs/>
              </w:rPr>
              <w:t>Informatique</w:t>
            </w:r>
          </w:p>
          <w:p w14:paraId="3D5C47CA" w14:textId="09F625B0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 w:rsidRPr="00C30F3F">
              <w:t>Structuration de code R ou Python (environnement de pro</w:t>
            </w:r>
            <w:r w:rsidR="00705744">
              <w:t>d</w:t>
            </w:r>
            <w:r w:rsidRPr="00C30F3F">
              <w:t>uction)</w:t>
            </w:r>
          </w:p>
          <w:p w14:paraId="183ADB3D" w14:textId="212BE306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 w:rsidRPr="00C30F3F">
              <w:t>Mise en place de pipeline de</w:t>
            </w:r>
            <w:r>
              <w:t xml:space="preserve"> </w:t>
            </w:r>
            <w:r w:rsidRPr="00C30F3F">
              <w:t>Machine Learning</w:t>
            </w:r>
            <w:r w:rsidR="00612B5A">
              <w:t xml:space="preserve"> : </w:t>
            </w:r>
            <w:r>
              <w:t>Caret</w:t>
            </w:r>
            <w:r w:rsidR="00612B5A">
              <w:t xml:space="preserve">, </w:t>
            </w:r>
            <w:proofErr w:type="spellStart"/>
            <w:r w:rsidRPr="00C30F3F">
              <w:t>Scikit</w:t>
            </w:r>
            <w:proofErr w:type="spellEnd"/>
            <w:r w:rsidRPr="00C30F3F">
              <w:t xml:space="preserve"> </w:t>
            </w:r>
            <w:proofErr w:type="spellStart"/>
            <w:r w:rsidRPr="00C30F3F">
              <w:t>Learn</w:t>
            </w:r>
            <w:proofErr w:type="spellEnd"/>
            <w:r w:rsidR="00612B5A">
              <w:t xml:space="preserve">, </w:t>
            </w:r>
            <w:proofErr w:type="spellStart"/>
            <w:r>
              <w:t>PyTorch</w:t>
            </w:r>
            <w:proofErr w:type="spellEnd"/>
          </w:p>
          <w:p w14:paraId="7A26A448" w14:textId="7500CE8B" w:rsidR="0081736E" w:rsidRDefault="0081736E" w:rsidP="00CF6E78">
            <w:pPr>
              <w:pStyle w:val="Paragraphedeliste"/>
              <w:numPr>
                <w:ilvl w:val="0"/>
                <w:numId w:val="14"/>
              </w:numPr>
            </w:pPr>
            <w:r>
              <w:t xml:space="preserve">Création de </w:t>
            </w:r>
            <w:proofErr w:type="spellStart"/>
            <w:r>
              <w:t>dashboard</w:t>
            </w:r>
            <w:proofErr w:type="spellEnd"/>
            <w:r>
              <w:t xml:space="preserve"> </w:t>
            </w:r>
            <w:proofErr w:type="spellStart"/>
            <w:r>
              <w:t>intéractif</w:t>
            </w:r>
            <w:proofErr w:type="spellEnd"/>
          </w:p>
          <w:p w14:paraId="24F9783F" w14:textId="2D59C562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>
              <w:t xml:space="preserve">Gestion de bases de données : </w:t>
            </w:r>
            <w:r w:rsidRPr="009A74AE">
              <w:t>Oracle SQL, MySQL,</w:t>
            </w:r>
            <w:r>
              <w:t xml:space="preserve"> N</w:t>
            </w:r>
            <w:r w:rsidRPr="009A74AE">
              <w:t>eo4J</w:t>
            </w:r>
            <w:r w:rsidR="00173904">
              <w:t xml:space="preserve">, </w:t>
            </w:r>
            <w:proofErr w:type="spellStart"/>
            <w:r w:rsidRPr="009A74AE">
              <w:t>Cypher</w:t>
            </w:r>
            <w:proofErr w:type="spellEnd"/>
          </w:p>
          <w:p w14:paraId="1B014956" w14:textId="7E83C00A" w:rsidR="002E3FEC" w:rsidRDefault="002E3FEC" w:rsidP="00CF6E78">
            <w:pPr>
              <w:pStyle w:val="Paragraphedeliste"/>
              <w:numPr>
                <w:ilvl w:val="0"/>
                <w:numId w:val="14"/>
              </w:numPr>
            </w:pPr>
            <w:r>
              <w:t>Versionnage de fichiers via Git/</w:t>
            </w:r>
            <w:proofErr w:type="spellStart"/>
            <w:r>
              <w:t>Github</w:t>
            </w:r>
            <w:proofErr w:type="spellEnd"/>
          </w:p>
          <w:p w14:paraId="1186CE80" w14:textId="77777777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>
              <w:t>Suite Office</w:t>
            </w:r>
          </w:p>
          <w:p w14:paraId="5B4BF8CA" w14:textId="5C03C3C4" w:rsidR="00CF6E78" w:rsidRPr="004851FC" w:rsidRDefault="00CF6E78" w:rsidP="00CF6E78">
            <w:pPr>
              <w:rPr>
                <w:b/>
                <w:bCs/>
              </w:rPr>
            </w:pPr>
          </w:p>
          <w:p w14:paraId="3A8CF668" w14:textId="26A775F9" w:rsidR="002949D9" w:rsidRDefault="00CF6E78" w:rsidP="002949D9">
            <w:pPr>
              <w:rPr>
                <w:b/>
                <w:bCs/>
              </w:rPr>
            </w:pPr>
            <w:r w:rsidRPr="004851FC">
              <w:rPr>
                <w:b/>
                <w:bCs/>
              </w:rPr>
              <w:t>Management et Gestion des Conflits</w:t>
            </w:r>
          </w:p>
          <w:p w14:paraId="08F01C9D" w14:textId="5DEB0C5C" w:rsidR="00383C9F" w:rsidRPr="00383C9F" w:rsidRDefault="00383C9F" w:rsidP="00383C9F">
            <w:pPr>
              <w:pStyle w:val="Paragraphedeliste"/>
              <w:numPr>
                <w:ilvl w:val="0"/>
                <w:numId w:val="14"/>
              </w:numPr>
            </w:pPr>
            <w:r>
              <w:t>D</w:t>
            </w:r>
            <w:r w:rsidRPr="00726F79">
              <w:t>irection d'une équipe de professeurs</w:t>
            </w:r>
          </w:p>
          <w:p w14:paraId="4A8828DE" w14:textId="2F7F1BC1" w:rsidR="002949D9" w:rsidRPr="002949D9" w:rsidRDefault="002949D9" w:rsidP="002949D9">
            <w:pPr>
              <w:pStyle w:val="Paragraphedeliste"/>
              <w:numPr>
                <w:ilvl w:val="0"/>
                <w:numId w:val="14"/>
              </w:numPr>
            </w:pPr>
            <w:r w:rsidRPr="002949D9">
              <w:t xml:space="preserve">Capacité à mener un groupe </w:t>
            </w:r>
            <w:r w:rsidR="001B148F">
              <w:t xml:space="preserve">de travail </w:t>
            </w:r>
            <w:r w:rsidRPr="002949D9">
              <w:t>vers un objectif commun en favorisant les échanges d'idées</w:t>
            </w:r>
          </w:p>
          <w:p w14:paraId="40AA73D3" w14:textId="1215DFB0" w:rsidR="007310E9" w:rsidRPr="007310E9" w:rsidRDefault="00F07189" w:rsidP="001B148F">
            <w:pPr>
              <w:pStyle w:val="Paragraphedeliste"/>
              <w:numPr>
                <w:ilvl w:val="0"/>
                <w:numId w:val="14"/>
              </w:numPr>
            </w:pPr>
            <w:r>
              <w:t>R</w:t>
            </w:r>
            <w:r w:rsidR="002949D9" w:rsidRPr="002949D9">
              <w:t>ésolution de conflits</w:t>
            </w:r>
            <w:r>
              <w:t xml:space="preserve"> et </w:t>
            </w:r>
            <w:r w:rsidR="002949D9" w:rsidRPr="002949D9">
              <w:t>g</w:t>
            </w:r>
            <w:r>
              <w:t>estion</w:t>
            </w:r>
            <w:r w:rsidR="002949D9" w:rsidRPr="002949D9">
              <w:t xml:space="preserve"> </w:t>
            </w:r>
            <w:r>
              <w:t>d</w:t>
            </w:r>
            <w:r w:rsidR="002949D9" w:rsidRPr="002949D9">
              <w:t>es différences</w:t>
            </w:r>
          </w:p>
          <w:p w14:paraId="662A45C9" w14:textId="77777777" w:rsidR="007310E9" w:rsidRPr="007310E9" w:rsidRDefault="007310E9" w:rsidP="007310E9"/>
          <w:p w14:paraId="7EC40B94" w14:textId="77777777" w:rsidR="007310E9" w:rsidRPr="007310E9" w:rsidRDefault="007310E9" w:rsidP="007310E9">
            <w:r w:rsidRPr="007310E9">
              <w:rPr>
                <w:b/>
                <w:bCs/>
              </w:rPr>
              <w:t>Planification et Organisation</w:t>
            </w:r>
          </w:p>
          <w:p w14:paraId="32A432AA" w14:textId="543F2485" w:rsidR="00912251" w:rsidRDefault="007310E9" w:rsidP="00CF6E78">
            <w:pPr>
              <w:pStyle w:val="Paragraphedeliste"/>
              <w:numPr>
                <w:ilvl w:val="0"/>
                <w:numId w:val="14"/>
              </w:numPr>
            </w:pPr>
            <w:r w:rsidRPr="007310E9">
              <w:t>Aptitude à structurer un planning annuel</w:t>
            </w:r>
          </w:p>
          <w:p w14:paraId="79A72ECC" w14:textId="77777777" w:rsidR="00F07189" w:rsidRDefault="00F07189" w:rsidP="00F07189">
            <w:pPr>
              <w:pStyle w:val="Paragraphedeliste"/>
            </w:pPr>
          </w:p>
          <w:sdt>
            <w:sdtPr>
              <w:id w:val="1001553383"/>
              <w:placeholder>
                <w:docPart w:val="45E0A573B6B8493A939FCD0DBAC4BA60"/>
              </w:placeholder>
              <w:temporary/>
              <w:showingPlcHdr/>
              <w15:appearance w15:val="hidden"/>
            </w:sdtPr>
            <w:sdtContent>
              <w:p w14:paraId="5FDA8ABA" w14:textId="6C3313B7" w:rsidR="00CF6E78" w:rsidRPr="008F2702" w:rsidRDefault="00CF6E78" w:rsidP="00CF6E78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5E08F87B" w14:textId="77777777" w:rsidR="00CF6E78" w:rsidRPr="00C407EA" w:rsidRDefault="00CF6E78" w:rsidP="00CF6E78">
            <w:pPr>
              <w:pStyle w:val="Titre4"/>
              <w:rPr>
                <w:bCs/>
              </w:rPr>
            </w:pPr>
            <w:r w:rsidRPr="00C407EA">
              <w:t>Engie-Green</w:t>
            </w:r>
            <w:r w:rsidRPr="00C407EA">
              <w:rPr>
                <w:lang w:bidi="fr-FR"/>
              </w:rPr>
              <w:t xml:space="preserve"> </w:t>
            </w:r>
            <w:r w:rsidRPr="00C407EA">
              <w:t>– Stagiaire en Data Science et</w:t>
            </w:r>
            <w:r>
              <w:t xml:space="preserve"> Modélisation</w:t>
            </w:r>
          </w:p>
          <w:p w14:paraId="19316AA4" w14:textId="77777777" w:rsidR="00CF6E78" w:rsidRPr="008F2702" w:rsidRDefault="00CF6E78" w:rsidP="00CF6E78">
            <w:pPr>
              <w:pStyle w:val="Date"/>
            </w:pPr>
            <w:r>
              <w:t xml:space="preserve">03-2025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08-2025</w:t>
            </w:r>
          </w:p>
          <w:p w14:paraId="17D4D4E5" w14:textId="57336995" w:rsidR="00CF6E78" w:rsidRDefault="00CF6E78" w:rsidP="00CF6E78">
            <w:r>
              <w:t>Etude de l’impact de conditions atmosphériques sur la production de puissance d’une éolienne par Machine Learning</w:t>
            </w:r>
            <w:r w:rsidR="00775012">
              <w:t> :</w:t>
            </w:r>
          </w:p>
          <w:p w14:paraId="55C26124" w14:textId="7CAA6FB9" w:rsidR="00944E5D" w:rsidRDefault="003A78AF" w:rsidP="000B3231">
            <w:pPr>
              <w:pStyle w:val="Paragraphedeliste"/>
              <w:numPr>
                <w:ilvl w:val="0"/>
                <w:numId w:val="14"/>
              </w:numPr>
            </w:pPr>
            <w:r>
              <w:t xml:space="preserve">Extraction, nettoyage et analyse de données </w:t>
            </w:r>
          </w:p>
          <w:p w14:paraId="498E017F" w14:textId="0E110483" w:rsidR="000646DE" w:rsidRDefault="000646DE" w:rsidP="000B3231">
            <w:pPr>
              <w:pStyle w:val="Paragraphedeliste"/>
              <w:numPr>
                <w:ilvl w:val="0"/>
                <w:numId w:val="14"/>
              </w:numPr>
            </w:pPr>
            <w:r>
              <w:t>Implémentation et comparaison de modèles de Machine Learning</w:t>
            </w:r>
          </w:p>
          <w:p w14:paraId="71E8CD01" w14:textId="6D1B5DD5" w:rsidR="00775012" w:rsidRDefault="00944E5D" w:rsidP="00944E5D">
            <w:pPr>
              <w:pStyle w:val="Paragraphedeliste"/>
              <w:numPr>
                <w:ilvl w:val="0"/>
                <w:numId w:val="14"/>
              </w:numPr>
            </w:pPr>
            <w:r>
              <w:t>Analyse</w:t>
            </w:r>
            <w:r w:rsidR="002A5808">
              <w:t xml:space="preserve"> et présentation</w:t>
            </w:r>
            <w:r>
              <w:t xml:space="preserve"> des résultats dans un contexte industriel</w:t>
            </w:r>
          </w:p>
          <w:p w14:paraId="62D833C7" w14:textId="7D703C73" w:rsidR="002A5808" w:rsidRPr="008F2702" w:rsidRDefault="002A5808" w:rsidP="00944E5D">
            <w:pPr>
              <w:pStyle w:val="Paragraphedeliste"/>
              <w:numPr>
                <w:ilvl w:val="0"/>
                <w:numId w:val="14"/>
              </w:numPr>
            </w:pPr>
            <w:r>
              <w:t>Rédaction d’un rapport de synthèse</w:t>
            </w:r>
          </w:p>
          <w:p w14:paraId="5AF81B53" w14:textId="77777777" w:rsidR="00CF6E78" w:rsidRPr="008F2702" w:rsidRDefault="00CF6E78" w:rsidP="00CF6E78"/>
          <w:p w14:paraId="7B3D1996" w14:textId="6E076EF2" w:rsidR="00CF6E78" w:rsidRPr="008F2702" w:rsidRDefault="00CF6E78" w:rsidP="00CF6E78">
            <w:pPr>
              <w:pStyle w:val="Titre4"/>
              <w:rPr>
                <w:bCs/>
              </w:rPr>
            </w:pPr>
            <w:r>
              <w:t>Education Nationale</w:t>
            </w:r>
            <w:r w:rsidRPr="008F2702">
              <w:rPr>
                <w:lang w:bidi="fr-FR"/>
              </w:rPr>
              <w:t xml:space="preserve"> </w:t>
            </w:r>
            <w:r>
              <w:t xml:space="preserve">– Enseignant de </w:t>
            </w:r>
            <w:r w:rsidR="00CC50BD">
              <w:t>M</w:t>
            </w:r>
            <w:r>
              <w:t>athématiques</w:t>
            </w:r>
          </w:p>
          <w:p w14:paraId="720B98E8" w14:textId="27FD5F35" w:rsidR="00CF6E78" w:rsidRPr="008F2702" w:rsidRDefault="00CF6E78" w:rsidP="00CF6E78">
            <w:pPr>
              <w:pStyle w:val="Date"/>
            </w:pPr>
            <w:r>
              <w:t xml:space="preserve">2009 </w:t>
            </w:r>
            <w:r w:rsidR="006F3496">
              <w:t>–</w:t>
            </w:r>
            <w:r>
              <w:t xml:space="preserve"> 2024</w:t>
            </w:r>
            <w:r w:rsidR="000B3231">
              <w:t> :</w:t>
            </w:r>
          </w:p>
          <w:p w14:paraId="4DFE34F8" w14:textId="70B2F84C" w:rsidR="00464B71" w:rsidRDefault="00CF6E78" w:rsidP="000B3231">
            <w:pPr>
              <w:pStyle w:val="Paragraphedeliste"/>
              <w:numPr>
                <w:ilvl w:val="0"/>
                <w:numId w:val="14"/>
              </w:numPr>
            </w:pPr>
            <w:r>
              <w:t>Enseignant en collège/lycée/CPGE</w:t>
            </w:r>
          </w:p>
          <w:p w14:paraId="04606C41" w14:textId="7E4F6A40" w:rsidR="006F3496" w:rsidRDefault="00CF6E78" w:rsidP="000B3231">
            <w:pPr>
              <w:pStyle w:val="Paragraphedeliste"/>
              <w:numPr>
                <w:ilvl w:val="0"/>
                <w:numId w:val="14"/>
              </w:numPr>
            </w:pPr>
            <w:r>
              <w:t>Responsable d’équipe</w:t>
            </w:r>
            <w:r w:rsidR="004717F6">
              <w:t xml:space="preserve"> d’enseignants </w:t>
            </w:r>
            <w:r w:rsidR="006F3496">
              <w:t xml:space="preserve">pour </w:t>
            </w:r>
            <w:r w:rsidR="005A41A2">
              <w:t>une coordination annuel</w:t>
            </w:r>
            <w:r w:rsidR="00CC50BD">
              <w:t xml:space="preserve">le </w:t>
            </w:r>
            <w:r w:rsidR="005A41A2">
              <w:t>entre pairs et avec la direction</w:t>
            </w:r>
          </w:p>
          <w:p w14:paraId="76474977" w14:textId="5EDE1B28" w:rsidR="00EF0B0B" w:rsidRDefault="00EF0B0B" w:rsidP="009132EA">
            <w:pPr>
              <w:pStyle w:val="Paragraphedeliste"/>
              <w:numPr>
                <w:ilvl w:val="0"/>
                <w:numId w:val="14"/>
              </w:numPr>
            </w:pPr>
            <w:r>
              <w:t>Formateur de professeur stagiaire au lycée</w:t>
            </w:r>
          </w:p>
          <w:p w14:paraId="41F60194" w14:textId="666E4905" w:rsidR="00CF6E78" w:rsidRPr="008F2702" w:rsidRDefault="009132EA" w:rsidP="00CF6E78">
            <w:pPr>
              <w:pStyle w:val="Paragraphedeliste"/>
              <w:numPr>
                <w:ilvl w:val="0"/>
                <w:numId w:val="14"/>
              </w:numPr>
            </w:pPr>
            <w:r>
              <w:t>Concepteur/</w:t>
            </w:r>
            <w:r w:rsidR="00EF0B0B">
              <w:t xml:space="preserve">Correcteur de </w:t>
            </w:r>
            <w:r w:rsidR="00646B0C">
              <w:t xml:space="preserve">sujets de </w:t>
            </w:r>
            <w:r w:rsidR="00252DC8">
              <w:t>concours (Olympiades – CRPE – CCP)</w:t>
            </w:r>
          </w:p>
          <w:p w14:paraId="529A56AB" w14:textId="77777777" w:rsidR="00CF6E78" w:rsidRPr="00FC61C5" w:rsidRDefault="00CF6E78" w:rsidP="00CF6E78"/>
          <w:p w14:paraId="71153E14" w14:textId="77777777" w:rsidR="00912251" w:rsidRPr="008F2702" w:rsidRDefault="00912251" w:rsidP="00912251">
            <w:pPr>
              <w:pStyle w:val="Titre2"/>
            </w:pPr>
            <w:sdt>
              <w:sdtPr>
                <w:id w:val="1049110328"/>
                <w:placeholder>
                  <w:docPart w:val="57D8752506084307B5A247C0A00FD03C"/>
                </w:placeholder>
                <w:temporary/>
                <w:showingPlcHdr/>
                <w15:appearance w15:val="hidden"/>
              </w:sdtPr>
              <w:sdtContent>
                <w:r w:rsidRPr="008F2702">
                  <w:rPr>
                    <w:lang w:bidi="fr-FR"/>
                  </w:rPr>
                  <w:t>FORMATION</w:t>
                </w:r>
              </w:sdtContent>
            </w:sdt>
            <w:r>
              <w:t>s</w:t>
            </w:r>
          </w:p>
          <w:p w14:paraId="56FB6C84" w14:textId="71AAAE9F" w:rsidR="00912251" w:rsidRPr="008F2702" w:rsidRDefault="00912251" w:rsidP="00912251">
            <w:pPr>
              <w:pStyle w:val="Titre4"/>
            </w:pPr>
            <w:r>
              <w:t xml:space="preserve">Université de Montpellier – Master </w:t>
            </w:r>
            <w:r w:rsidR="005F0FE3">
              <w:t xml:space="preserve">en </w:t>
            </w:r>
            <w:r>
              <w:t>Statistiques et Sciences des Données</w:t>
            </w:r>
          </w:p>
          <w:p w14:paraId="067EE97C" w14:textId="77777777" w:rsidR="00912251" w:rsidRPr="008F2702" w:rsidRDefault="00912251" w:rsidP="00912251">
            <w:pPr>
              <w:pStyle w:val="Date"/>
            </w:pPr>
            <w:r>
              <w:t xml:space="preserve">09/2023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08/2025 – Mention Très Bien</w:t>
            </w:r>
          </w:p>
          <w:p w14:paraId="4DCFF23E" w14:textId="50DC2907" w:rsidR="00912251" w:rsidRPr="008F2702" w:rsidRDefault="00912251" w:rsidP="00912251">
            <w:r>
              <w:t xml:space="preserve">Modélisation statistique et probabiliste / </w:t>
            </w:r>
            <w:r>
              <w:rPr>
                <w:lang w:bidi="fr-FR"/>
              </w:rPr>
              <w:t>Machine Learning / Bases de données / Développement</w:t>
            </w:r>
            <w:r w:rsidR="003C368D">
              <w:rPr>
                <w:lang w:bidi="fr-FR"/>
              </w:rPr>
              <w:t xml:space="preserve"> de</w:t>
            </w:r>
            <w:r>
              <w:rPr>
                <w:lang w:bidi="fr-FR"/>
              </w:rPr>
              <w:t xml:space="preserve"> packages</w:t>
            </w:r>
            <w:r w:rsidR="003C368D">
              <w:rPr>
                <w:lang w:bidi="fr-FR"/>
              </w:rPr>
              <w:t xml:space="preserve"> /Production de </w:t>
            </w:r>
            <w:proofErr w:type="spellStart"/>
            <w:r w:rsidR="003C368D">
              <w:rPr>
                <w:lang w:bidi="fr-FR"/>
              </w:rPr>
              <w:t>dashboard</w:t>
            </w:r>
            <w:proofErr w:type="spellEnd"/>
            <w:r>
              <w:rPr>
                <w:lang w:bidi="fr-FR"/>
              </w:rPr>
              <w:t xml:space="preserve">  </w:t>
            </w:r>
          </w:p>
          <w:p w14:paraId="3D8D1734" w14:textId="77777777" w:rsidR="00912251" w:rsidRPr="008F2702" w:rsidRDefault="00912251" w:rsidP="00912251">
            <w:r w:rsidRPr="008F2702">
              <w:rPr>
                <w:lang w:bidi="fr-FR"/>
              </w:rPr>
              <w:t xml:space="preserve"> </w:t>
            </w:r>
          </w:p>
          <w:p w14:paraId="68C00832" w14:textId="77777777" w:rsidR="00912251" w:rsidRPr="008F2702" w:rsidRDefault="00912251" w:rsidP="00912251">
            <w:pPr>
              <w:pStyle w:val="Titre4"/>
            </w:pPr>
            <w:r>
              <w:t>Université de Grenoble – Master en Mathématiques Fondamentales</w:t>
            </w:r>
          </w:p>
          <w:p w14:paraId="2A074BFE" w14:textId="77777777" w:rsidR="00912251" w:rsidRDefault="00912251" w:rsidP="00912251">
            <w:pPr>
              <w:pStyle w:val="Date"/>
            </w:pPr>
            <w:r>
              <w:t xml:space="preserve">09/2006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08/2009 – Mention Assez Bien</w:t>
            </w:r>
          </w:p>
          <w:p w14:paraId="74FB2357" w14:textId="77777777" w:rsidR="00912251" w:rsidRPr="006B64A4" w:rsidRDefault="00912251" w:rsidP="00912251">
            <w:r>
              <w:t>Théorie géométrique des groupes – Géométrie Riemannienne</w:t>
            </w:r>
          </w:p>
          <w:p w14:paraId="6187B92A" w14:textId="77777777" w:rsidR="00912251" w:rsidRDefault="00912251" w:rsidP="00912251">
            <w:pPr>
              <w:rPr>
                <w:lang w:bidi="fr-FR"/>
              </w:rPr>
            </w:pPr>
          </w:p>
          <w:p w14:paraId="2ED76423" w14:textId="4FC82330" w:rsidR="00912251" w:rsidRDefault="00912251" w:rsidP="00912251">
            <w:pPr>
              <w:pStyle w:val="Titre4"/>
            </w:pPr>
            <w:r>
              <w:t xml:space="preserve">Université de Grenoble – Agrégation </w:t>
            </w:r>
            <w:r w:rsidR="00CC50BD">
              <w:t>E</w:t>
            </w:r>
            <w:r>
              <w:t xml:space="preserve">xterne de </w:t>
            </w:r>
            <w:r w:rsidR="00CC50BD">
              <w:t>M</w:t>
            </w:r>
            <w:r>
              <w:t>athématiques</w:t>
            </w:r>
          </w:p>
          <w:p w14:paraId="1829716D" w14:textId="77777777" w:rsidR="00912251" w:rsidRDefault="00912251" w:rsidP="00912251">
            <w:r>
              <w:t>09/2007 – 08/2008 – Reçu au rang 180</w:t>
            </w:r>
          </w:p>
          <w:p w14:paraId="05FBC1B4" w14:textId="77777777" w:rsidR="00CF6E78" w:rsidRPr="00FC61C5" w:rsidRDefault="00CF6E78" w:rsidP="00CF6E78"/>
        </w:tc>
      </w:tr>
    </w:tbl>
    <w:p w14:paraId="33188017" w14:textId="1FE7B595" w:rsidR="00FD7268" w:rsidRDefault="00FD7268"/>
    <w:p w14:paraId="31439542" w14:textId="0F2BC795" w:rsidR="004851FC" w:rsidRPr="008F2702" w:rsidRDefault="004851FC" w:rsidP="000C45FF">
      <w:pPr>
        <w:tabs>
          <w:tab w:val="left" w:pos="990"/>
        </w:tabs>
      </w:pPr>
    </w:p>
    <w:sectPr w:rsidR="004851FC" w:rsidRPr="008F2702" w:rsidSect="00471BB4">
      <w:headerReference w:type="default" r:id="rId10"/>
      <w:pgSz w:w="11906" w:h="16838" w:code="9"/>
      <w:pgMar w:top="42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4550B" w14:textId="77777777" w:rsidR="00B65040" w:rsidRDefault="00B65040" w:rsidP="000C45FF">
      <w:r>
        <w:separator/>
      </w:r>
    </w:p>
  </w:endnote>
  <w:endnote w:type="continuationSeparator" w:id="0">
    <w:p w14:paraId="0246A233" w14:textId="77777777" w:rsidR="00B65040" w:rsidRDefault="00B6504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036F0" w14:textId="77777777" w:rsidR="00B65040" w:rsidRDefault="00B65040" w:rsidP="000C45FF">
      <w:r>
        <w:separator/>
      </w:r>
    </w:p>
  </w:footnote>
  <w:footnote w:type="continuationSeparator" w:id="0">
    <w:p w14:paraId="2BB462FE" w14:textId="77777777" w:rsidR="00B65040" w:rsidRDefault="00B6504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8A4DC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 wp14:anchorId="6D57D9B9" wp14:editId="5E48733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273515717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EA004E"/>
    <w:multiLevelType w:val="hybridMultilevel"/>
    <w:tmpl w:val="5330B254"/>
    <w:lvl w:ilvl="0" w:tplc="CF72D3F8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43858"/>
    <w:multiLevelType w:val="hybridMultilevel"/>
    <w:tmpl w:val="DBD41030"/>
    <w:lvl w:ilvl="0" w:tplc="010C61B6">
      <w:start w:val="200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2481670">
    <w:abstractNumId w:val="10"/>
  </w:num>
  <w:num w:numId="2" w16cid:durableId="1601985144">
    <w:abstractNumId w:val="14"/>
  </w:num>
  <w:num w:numId="3" w16cid:durableId="591746143">
    <w:abstractNumId w:val="8"/>
  </w:num>
  <w:num w:numId="4" w16cid:durableId="1078600672">
    <w:abstractNumId w:val="3"/>
  </w:num>
  <w:num w:numId="5" w16cid:durableId="1444642524">
    <w:abstractNumId w:val="2"/>
  </w:num>
  <w:num w:numId="6" w16cid:durableId="788162478">
    <w:abstractNumId w:val="1"/>
  </w:num>
  <w:num w:numId="7" w16cid:durableId="426538590">
    <w:abstractNumId w:val="0"/>
  </w:num>
  <w:num w:numId="8" w16cid:durableId="1013995608">
    <w:abstractNumId w:val="9"/>
  </w:num>
  <w:num w:numId="9" w16cid:durableId="986860962">
    <w:abstractNumId w:val="7"/>
  </w:num>
  <w:num w:numId="10" w16cid:durableId="1772818476">
    <w:abstractNumId w:val="6"/>
  </w:num>
  <w:num w:numId="11" w16cid:durableId="1635216941">
    <w:abstractNumId w:val="5"/>
  </w:num>
  <w:num w:numId="12" w16cid:durableId="1016269031">
    <w:abstractNumId w:val="4"/>
  </w:num>
  <w:num w:numId="13" w16cid:durableId="136724875">
    <w:abstractNumId w:val="13"/>
  </w:num>
  <w:num w:numId="14" w16cid:durableId="1452701133">
    <w:abstractNumId w:val="12"/>
  </w:num>
  <w:num w:numId="15" w16cid:durableId="103794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EA"/>
    <w:rsid w:val="000205A7"/>
    <w:rsid w:val="00036450"/>
    <w:rsid w:val="00056CEF"/>
    <w:rsid w:val="000646DE"/>
    <w:rsid w:val="00094499"/>
    <w:rsid w:val="000B3231"/>
    <w:rsid w:val="000B57C2"/>
    <w:rsid w:val="000C45FF"/>
    <w:rsid w:val="000E3FD1"/>
    <w:rsid w:val="001004BC"/>
    <w:rsid w:val="0010360B"/>
    <w:rsid w:val="00112054"/>
    <w:rsid w:val="00130D79"/>
    <w:rsid w:val="001424E5"/>
    <w:rsid w:val="00147DC4"/>
    <w:rsid w:val="001525E1"/>
    <w:rsid w:val="00173904"/>
    <w:rsid w:val="00180329"/>
    <w:rsid w:val="0019001F"/>
    <w:rsid w:val="001A74A5"/>
    <w:rsid w:val="001B148F"/>
    <w:rsid w:val="001B2ABD"/>
    <w:rsid w:val="001C5CB6"/>
    <w:rsid w:val="001E0391"/>
    <w:rsid w:val="001E1759"/>
    <w:rsid w:val="001F1ECC"/>
    <w:rsid w:val="00211F04"/>
    <w:rsid w:val="002400EB"/>
    <w:rsid w:val="00252DC8"/>
    <w:rsid w:val="00256CF7"/>
    <w:rsid w:val="00256FDC"/>
    <w:rsid w:val="00281FD5"/>
    <w:rsid w:val="002949D9"/>
    <w:rsid w:val="002A5808"/>
    <w:rsid w:val="002A5FB8"/>
    <w:rsid w:val="002D3CA3"/>
    <w:rsid w:val="002E3FEC"/>
    <w:rsid w:val="003018D6"/>
    <w:rsid w:val="0030481B"/>
    <w:rsid w:val="003156FC"/>
    <w:rsid w:val="003254B5"/>
    <w:rsid w:val="0037121F"/>
    <w:rsid w:val="0037460B"/>
    <w:rsid w:val="003830D0"/>
    <w:rsid w:val="00383C9F"/>
    <w:rsid w:val="003A6B7D"/>
    <w:rsid w:val="003A78AF"/>
    <w:rsid w:val="003B06CA"/>
    <w:rsid w:val="003C368D"/>
    <w:rsid w:val="003C563F"/>
    <w:rsid w:val="003E410F"/>
    <w:rsid w:val="004071FC"/>
    <w:rsid w:val="004142CD"/>
    <w:rsid w:val="00445947"/>
    <w:rsid w:val="00464B71"/>
    <w:rsid w:val="004717F6"/>
    <w:rsid w:val="00471BB4"/>
    <w:rsid w:val="004813B3"/>
    <w:rsid w:val="004851FC"/>
    <w:rsid w:val="00496591"/>
    <w:rsid w:val="004B05B0"/>
    <w:rsid w:val="004B5B95"/>
    <w:rsid w:val="004C63E4"/>
    <w:rsid w:val="004D3011"/>
    <w:rsid w:val="005262AC"/>
    <w:rsid w:val="00540338"/>
    <w:rsid w:val="005A41A2"/>
    <w:rsid w:val="005E39D5"/>
    <w:rsid w:val="005F0FE3"/>
    <w:rsid w:val="005F2A01"/>
    <w:rsid w:val="00600670"/>
    <w:rsid w:val="00612B5A"/>
    <w:rsid w:val="0062123A"/>
    <w:rsid w:val="00646B0C"/>
    <w:rsid w:val="00646E75"/>
    <w:rsid w:val="006771D0"/>
    <w:rsid w:val="006B64A4"/>
    <w:rsid w:val="006F3496"/>
    <w:rsid w:val="00705744"/>
    <w:rsid w:val="00715FCB"/>
    <w:rsid w:val="00726F79"/>
    <w:rsid w:val="007310E9"/>
    <w:rsid w:val="00743101"/>
    <w:rsid w:val="0075019E"/>
    <w:rsid w:val="00775012"/>
    <w:rsid w:val="007775E1"/>
    <w:rsid w:val="007867A0"/>
    <w:rsid w:val="007927F5"/>
    <w:rsid w:val="00792EAB"/>
    <w:rsid w:val="00802CA0"/>
    <w:rsid w:val="0081736E"/>
    <w:rsid w:val="00842996"/>
    <w:rsid w:val="0084496E"/>
    <w:rsid w:val="008E5174"/>
    <w:rsid w:val="008F2702"/>
    <w:rsid w:val="008F3B10"/>
    <w:rsid w:val="00912251"/>
    <w:rsid w:val="009132EA"/>
    <w:rsid w:val="009260CD"/>
    <w:rsid w:val="00944E5D"/>
    <w:rsid w:val="00952C25"/>
    <w:rsid w:val="009829D7"/>
    <w:rsid w:val="009A74AE"/>
    <w:rsid w:val="00A2118D"/>
    <w:rsid w:val="00A35AC7"/>
    <w:rsid w:val="00AB2DD9"/>
    <w:rsid w:val="00AC7CCC"/>
    <w:rsid w:val="00AD76E2"/>
    <w:rsid w:val="00B20152"/>
    <w:rsid w:val="00B359E4"/>
    <w:rsid w:val="00B5042B"/>
    <w:rsid w:val="00B57D98"/>
    <w:rsid w:val="00B65040"/>
    <w:rsid w:val="00B70850"/>
    <w:rsid w:val="00B750E6"/>
    <w:rsid w:val="00BC0154"/>
    <w:rsid w:val="00C066B6"/>
    <w:rsid w:val="00C15161"/>
    <w:rsid w:val="00C30F3F"/>
    <w:rsid w:val="00C37BA1"/>
    <w:rsid w:val="00C407EA"/>
    <w:rsid w:val="00C4674C"/>
    <w:rsid w:val="00C506CF"/>
    <w:rsid w:val="00C72BED"/>
    <w:rsid w:val="00C9578B"/>
    <w:rsid w:val="00CB0055"/>
    <w:rsid w:val="00CC0C6D"/>
    <w:rsid w:val="00CC50BD"/>
    <w:rsid w:val="00CF6E78"/>
    <w:rsid w:val="00D04BFE"/>
    <w:rsid w:val="00D2522B"/>
    <w:rsid w:val="00D422DE"/>
    <w:rsid w:val="00D5459D"/>
    <w:rsid w:val="00D85C1C"/>
    <w:rsid w:val="00DA1F4D"/>
    <w:rsid w:val="00DD172A"/>
    <w:rsid w:val="00DE0D92"/>
    <w:rsid w:val="00E06E4D"/>
    <w:rsid w:val="00E25A26"/>
    <w:rsid w:val="00E4381A"/>
    <w:rsid w:val="00E55D74"/>
    <w:rsid w:val="00E762C9"/>
    <w:rsid w:val="00EF0B0B"/>
    <w:rsid w:val="00F07189"/>
    <w:rsid w:val="00F17D8E"/>
    <w:rsid w:val="00F60274"/>
    <w:rsid w:val="00F77FB9"/>
    <w:rsid w:val="00F8321F"/>
    <w:rsid w:val="00FB068F"/>
    <w:rsid w:val="00FC61C5"/>
    <w:rsid w:val="00F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092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FC6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Guillaume-BR" TargetMode="Externa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-REYMONDGuill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8DA4E7793E4720B6D6A8A965DF79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F323A-E92E-48DA-BC9C-2937C94C534A}"/>
      </w:docPartPr>
      <w:docPartBody>
        <w:p w:rsidR="00000000" w:rsidRDefault="00ED5092" w:rsidP="00ED5092">
          <w:pPr>
            <w:pStyle w:val="528DA4E7793E4720B6D6A8A965DF7941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ABB0ECAF2AD7495086D19C6F7913AB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1F6662-6B0A-46CE-AA73-C5295DA1B5EA}"/>
      </w:docPartPr>
      <w:docPartBody>
        <w:p w:rsidR="00000000" w:rsidRDefault="00ED5092" w:rsidP="00ED5092">
          <w:pPr>
            <w:pStyle w:val="ABB0ECAF2AD7495086D19C6F7913AB6B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45E0A573B6B8493A939FCD0DBAC4BA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EB98E8-55A8-4A02-BF2A-AF62E76982C0}"/>
      </w:docPartPr>
      <w:docPartBody>
        <w:p w:rsidR="00000000" w:rsidRDefault="00ED5092" w:rsidP="00ED5092">
          <w:pPr>
            <w:pStyle w:val="45E0A573B6B8493A939FCD0DBAC4BA60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57D8752506084307B5A247C0A00FD0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5F2C52-EB46-405D-8172-8BC61A2E112D}"/>
      </w:docPartPr>
      <w:docPartBody>
        <w:p w:rsidR="00000000" w:rsidRDefault="00ED5092" w:rsidP="00ED5092">
          <w:pPr>
            <w:pStyle w:val="57D8752506084307B5A247C0A00FD03C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D"/>
    <w:rsid w:val="000054BF"/>
    <w:rsid w:val="002E677D"/>
    <w:rsid w:val="003830D0"/>
    <w:rsid w:val="00DE0D92"/>
    <w:rsid w:val="00E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2E677D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CDB100373424B378FD52E0E78E9D095">
    <w:name w:val="CCDB100373424B378FD52E0E78E9D095"/>
    <w:rsid w:val="00ED5092"/>
  </w:style>
  <w:style w:type="paragraph" w:customStyle="1" w:styleId="57BCDED9A39747A09308ACABCAFB3354">
    <w:name w:val="57BCDED9A39747A09308ACABCAFB3354"/>
    <w:rsid w:val="00ED5092"/>
  </w:style>
  <w:style w:type="paragraph" w:customStyle="1" w:styleId="DEF40EB2A7734BDA8801C874C6782477">
    <w:name w:val="DEF40EB2A7734BDA8801C874C6782477"/>
    <w:rsid w:val="00ED5092"/>
  </w:style>
  <w:style w:type="paragraph" w:customStyle="1" w:styleId="E9D12BA3A7D84CF9BBB7C6BF1C743354">
    <w:name w:val="E9D12BA3A7D84CF9BBB7C6BF1C743354"/>
    <w:rsid w:val="00ED5092"/>
  </w:style>
  <w:style w:type="paragraph" w:customStyle="1" w:styleId="637DC22A517245C5B5BD074A25FDA88B">
    <w:name w:val="637DC22A517245C5B5BD074A25FDA88B"/>
    <w:rsid w:val="00ED5092"/>
  </w:style>
  <w:style w:type="paragraph" w:customStyle="1" w:styleId="ECD6F6288E7B46D7B98415B6D95D0634">
    <w:name w:val="ECD6F6288E7B46D7B98415B6D95D0634"/>
    <w:rsid w:val="00ED5092"/>
  </w:style>
  <w:style w:type="paragraph" w:customStyle="1" w:styleId="10E8C773C43D424CBA58A1A92823F4FF">
    <w:name w:val="10E8C773C43D424CBA58A1A92823F4FF"/>
    <w:rsid w:val="00ED5092"/>
  </w:style>
  <w:style w:type="paragraph" w:customStyle="1" w:styleId="B5D2F6ED1E494E12BAF9D2B59041C50A">
    <w:name w:val="B5D2F6ED1E494E12BAF9D2B59041C50A"/>
    <w:rsid w:val="00ED5092"/>
  </w:style>
  <w:style w:type="paragraph" w:customStyle="1" w:styleId="83CB4368E6DA4638B1D444D027BAE8E5">
    <w:name w:val="83CB4368E6DA4638B1D444D027BAE8E5"/>
    <w:rsid w:val="00ED5092"/>
  </w:style>
  <w:style w:type="paragraph" w:customStyle="1" w:styleId="4AA894D7F96540D0AFF46A9D202DBDA3">
    <w:name w:val="4AA894D7F96540D0AFF46A9D202DBDA3"/>
    <w:rsid w:val="00ED5092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EFC2DC3EC403490DA628F0B884A08BF7">
    <w:name w:val="EFC2DC3EC403490DA628F0B884A08BF7"/>
    <w:rsid w:val="00ED5092"/>
  </w:style>
  <w:style w:type="paragraph" w:customStyle="1" w:styleId="A00381EC6BB54BBCB569A8CA58B1F0EC">
    <w:name w:val="A00381EC6BB54BBCB569A8CA58B1F0EC"/>
    <w:rsid w:val="00ED5092"/>
  </w:style>
  <w:style w:type="paragraph" w:customStyle="1" w:styleId="528DA4E7793E4720B6D6A8A965DF7941">
    <w:name w:val="528DA4E7793E4720B6D6A8A965DF7941"/>
    <w:rsid w:val="00ED5092"/>
  </w:style>
  <w:style w:type="paragraph" w:customStyle="1" w:styleId="ABB0ECAF2AD7495086D19C6F7913AB6B">
    <w:name w:val="ABB0ECAF2AD7495086D19C6F7913AB6B"/>
    <w:rsid w:val="00ED5092"/>
  </w:style>
  <w:style w:type="paragraph" w:customStyle="1" w:styleId="13ED40033FBF4EE5BA216A6AF97974BC">
    <w:name w:val="13ED40033FBF4EE5BA216A6AF97974BC"/>
    <w:rsid w:val="00ED5092"/>
  </w:style>
  <w:style w:type="paragraph" w:customStyle="1" w:styleId="45E0A573B6B8493A939FCD0DBAC4BA60">
    <w:name w:val="45E0A573B6B8493A939FCD0DBAC4BA60"/>
    <w:rsid w:val="00ED5092"/>
  </w:style>
  <w:style w:type="paragraph" w:customStyle="1" w:styleId="57D8752506084307B5A247C0A00FD03C">
    <w:name w:val="57D8752506084307B5A247C0A00FD03C"/>
    <w:rsid w:val="00ED5092"/>
  </w:style>
  <w:style w:type="paragraph" w:customStyle="1" w:styleId="068BAD9CDE0340358B2A9CA2C96A455F">
    <w:name w:val="068BAD9CDE0340358B2A9CA2C96A455F"/>
    <w:rsid w:val="00ED5092"/>
  </w:style>
  <w:style w:type="paragraph" w:customStyle="1" w:styleId="4B6CBAC01A454811B845A60B38E420F7">
    <w:name w:val="4B6CBAC01A454811B845A60B38E420F7"/>
    <w:rsid w:val="00ED5092"/>
  </w:style>
  <w:style w:type="paragraph" w:customStyle="1" w:styleId="A05970AE62FE416BA39522024F622B89">
    <w:name w:val="A05970AE62FE416BA39522024F622B89"/>
    <w:rsid w:val="00ED5092"/>
  </w:style>
  <w:style w:type="paragraph" w:customStyle="1" w:styleId="59DC0FE8856F4C69A5BD8686FD4047DB">
    <w:name w:val="59DC0FE8856F4C69A5BD8686FD4047DB"/>
    <w:rsid w:val="00ED5092"/>
  </w:style>
  <w:style w:type="character" w:customStyle="1" w:styleId="Titre2Car">
    <w:name w:val="Titre 2 Car"/>
    <w:basedOn w:val="Policepardfaut"/>
    <w:link w:val="Titre2"/>
    <w:uiPriority w:val="9"/>
    <w:rsid w:val="002E677D"/>
    <w:rPr>
      <w:rFonts w:ascii="Century Gothic" w:eastAsiaTheme="majorEastAsia" w:hAnsi="Century Gothic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08C5949D83D8466387C09F48D21C3ACC">
    <w:name w:val="08C5949D83D8466387C09F48D21C3ACC"/>
    <w:rsid w:val="002E677D"/>
  </w:style>
  <w:style w:type="paragraph" w:customStyle="1" w:styleId="89A64B8205554E3C891AE9694E1D18E7">
    <w:name w:val="89A64B8205554E3C891AE9694E1D18E7"/>
    <w:rsid w:val="002E677D"/>
  </w:style>
  <w:style w:type="paragraph" w:customStyle="1" w:styleId="0D7F1DC9866A4F70B8330DA26A950203">
    <w:name w:val="0D7F1DC9866A4F70B8330DA26A950203"/>
    <w:rsid w:val="002E677D"/>
  </w:style>
  <w:style w:type="paragraph" w:customStyle="1" w:styleId="40D7D7D3A2B0439FBD860AC323DFEBAD">
    <w:name w:val="40D7D7D3A2B0439FBD860AC323DFEBAD"/>
    <w:rsid w:val="002E6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6769cfc-6404-4989-ae62-caa9bd079824" xsi:nil="true"/>
    <lcf76f155ced4ddcb4097134ff3c332f xmlns="06769cfc-6404-4989-ae62-caa9bd079824">
      <Terms xmlns="http://schemas.microsoft.com/office/infopath/2007/PartnerControls"/>
    </lcf76f155ced4ddcb4097134ff3c332f>
    <b1b820adfd3e4a078472514c1a5cb5ff xmlns="87037488-ec5d-4aba-84c2-9b1d22638e8e">
      <Terms xmlns="http://schemas.microsoft.com/office/infopath/2007/PartnerControls"/>
    </b1b820adfd3e4a078472514c1a5cb5ff>
    <TaxCatchAll xmlns="87037488-ec5d-4aba-84c2-9b1d22638e8e" xsi:nil="true"/>
    <_dlc_DocId xmlns="5a54cccd-b525-421f-88ef-c3c73f30a130">FRRENEGFBS-1289401856-41052</_dlc_DocId>
    <_dlc_DocIdUrl xmlns="5a54cccd-b525-421f-88ef-c3c73f30a130">
      <Url>https://engie.sharepoint.com/sites/bs_egf/REP/_layouts/15/DocIdRedir.aspx?ID=FRRENEGFBS-1289401856-41052</Url>
      <Description>FRRENEGFBS-1289401856-41052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08DC824219D479DA48F840B33771B" ma:contentTypeVersion="17" ma:contentTypeDescription="Crée un document." ma:contentTypeScope="" ma:versionID="f9c1b38834e55b0a2358d562051a1230">
  <xsd:schema xmlns:xsd="http://www.w3.org/2001/XMLSchema" xmlns:xs="http://www.w3.org/2001/XMLSchema" xmlns:p="http://schemas.microsoft.com/office/2006/metadata/properties" xmlns:ns2="87037488-ec5d-4aba-84c2-9b1d22638e8e" xmlns:ns3="5a54cccd-b525-421f-88ef-c3c73f30a130" xmlns:ns4="06769cfc-6404-4989-ae62-caa9bd079824" targetNamespace="http://schemas.microsoft.com/office/2006/metadata/properties" ma:root="true" ma:fieldsID="07a7dca92ab482118ba013a94ad17f9a" ns2:_="" ns3:_="" ns4:_="">
    <xsd:import namespace="87037488-ec5d-4aba-84c2-9b1d22638e8e"/>
    <xsd:import namespace="5a54cccd-b525-421f-88ef-c3c73f30a130"/>
    <xsd:import namespace="06769cfc-6404-4989-ae62-caa9bd079824"/>
    <xsd:element name="properties">
      <xsd:complexType>
        <xsd:sequence>
          <xsd:element name="documentManagement">
            <xsd:complexType>
              <xsd:all>
                <xsd:element ref="ns2:b1b820adfd3e4a078472514c1a5cb5ff" minOccurs="0"/>
                <xsd:element ref="ns2:TaxCatchAll" minOccurs="0"/>
                <xsd:element ref="ns2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37488-ec5d-4aba-84c2-9b1d22638e8e" elementFormDefault="qualified">
    <xsd:import namespace="http://schemas.microsoft.com/office/2006/documentManagement/types"/>
    <xsd:import namespace="http://schemas.microsoft.com/office/infopath/2007/PartnerControls"/>
    <xsd:element name="b1b820adfd3e4a078472514c1a5cb5ff" ma:index="8" nillable="true" ma:taxonomy="true" ma:internalName="b1b820adfd3e4a078472514c1a5cb5ff" ma:taxonomyFieldName="Security_x0020_Classification" ma:displayName="Security Classification" ma:default="" ma:fieldId="{b1b820ad-fd3e-4a07-8472-514c1a5cb5ff}" ma:sspId="3bf472f7-a010-4b5a-bb99-a26ed4c99680" ma:termSetId="0c0ba91f-ee81-4a79-83f6-c19eebf2f1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c3b320eb-87c4-4c23-a0d3-77fd59ed9132}" ma:internalName="TaxCatchAll" ma:showField="CatchAllData" ma:web="5a54cccd-b525-421f-88ef-c3c73f30a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c3b320eb-87c4-4c23-a0d3-77fd59ed9132}" ma:internalName="TaxCatchAllLabel" ma:readOnly="true" ma:showField="CatchAllDataLabel" ma:web="5a54cccd-b525-421f-88ef-c3c73f30a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4cccd-b525-421f-88ef-c3c73f30a130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1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  <xsd:element name="SharedWithUsers" ma:index="2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69cfc-6404-4989-ae62-caa9bd079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9" nillable="true" ma:taxonomy="true" ma:internalName="lcf76f155ced4ddcb4097134ff3c332f" ma:taxonomyFieldName="MediaServiceImageTags" ma:displayName="Balises d’images" ma:readOnly="false" ma:fieldId="{5cf76f15-5ced-4ddc-b409-7134ff3c332f}" ma:taxonomyMulti="true" ma:sspId="3bf472f7-a010-4b5a-bb99-a26ed4c99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3bf472f7-a010-4b5a-bb99-a26ed4c99680" ContentTypeId="0x0101" PreviousValue="false" LastSyncTimeStamp="2016-03-10T12:45:02.457Z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C3C3A0-209C-40F9-A8FA-C7EBEEBB1DA7}"/>
</file>

<file path=customXml/itemProps3.xml><?xml version="1.0" encoding="utf-8"?>
<ds:datastoreItem xmlns:ds="http://schemas.openxmlformats.org/officeDocument/2006/customXml" ds:itemID="{28B78437-BAF6-4F41-A7C3-B76125C54251}"/>
</file>

<file path=customXml/itemProps4.xml><?xml version="1.0" encoding="utf-8"?>
<ds:datastoreItem xmlns:ds="http://schemas.openxmlformats.org/officeDocument/2006/customXml" ds:itemID="{D8527F7F-5181-4ECB-8C8D-08409E4D7C51}"/>
</file>

<file path=customXml/itemProps5.xml><?xml version="1.0" encoding="utf-8"?>
<ds:datastoreItem xmlns:ds="http://schemas.openxmlformats.org/officeDocument/2006/customXml" ds:itemID="{5D4089F9-4BBC-4114-B41F-C4DB07D3CB11}"/>
</file>

<file path=docMetadata/LabelInfo.xml><?xml version="1.0" encoding="utf-8"?>
<clbl:labelList xmlns:clbl="http://schemas.microsoft.com/office/2020/mipLabelMetadata">
  <clbl:label id="{0a9b9e15-83d2-4075-9282-a04e05c6580a}" enabled="1" method="Standard" siteId="{24139d14-c62c-4c47-8bdd-ce71ea1d50c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C.V. gris bleu</Template>
  <TotalTime>0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2025-07-22T12:19:00Z</dcterms:created>
  <dcterms:modified xsi:type="dcterms:W3CDTF">2025-07-22T12:53:00Z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0x0101008E708DC824219D479DA48F840B33771B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dlc_DocIdItemGuid">
    <vt:lpwstr>41521b69-882e-44ab-beea-b06eb4455f63</vt:lpwstr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Security Classification">
    <vt:lpwstr/>
  </property>
  <property fmtid="{D5CDD505-2E9C-101B-9397-08002B2CF9AE}" pid="11" name="Security_x0020_Classification">
    <vt:lpwstr/>
  </property>
</Properties>
</file>